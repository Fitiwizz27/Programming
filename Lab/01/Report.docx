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F4BCF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61C32A4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CFB3E3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"КРЫМСКИЙ ФЕДЕРАЛЬНЫЙ УНИВЕРСИТЕТ им. В. И. ВЕРНАДСКОГО"</w:t>
      </w:r>
    </w:p>
    <w:p w14:paraId="55350466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6DF69D56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компьютерной инженерии и моделирования</w:t>
      </w:r>
    </w:p>
    <w:p w14:paraId="28FED5BE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AAA45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</w:t>
      </w:r>
    </w:p>
    <w:p w14:paraId="58430782" w14:textId="2A76304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"</w:t>
      </w:r>
      <w:r w:rsidR="002D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командной строкой </w:t>
      </w:r>
      <w:r w:rsidR="002D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1E83FC64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AEF10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1 курса</w:t>
      </w:r>
    </w:p>
    <w:p w14:paraId="2AE20A1C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группы ПИ-б-о-202(1)</w:t>
      </w:r>
    </w:p>
    <w:p w14:paraId="3CAAB115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Бойченко Сергей Павлович</w:t>
      </w:r>
    </w:p>
    <w:p w14:paraId="7B585575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подготовки "Программная инженерия"</w:t>
      </w:r>
    </w:p>
    <w:p w14:paraId="06D359C0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6D21E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D204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 кафедры</w:t>
      </w:r>
    </w:p>
    <w:p w14:paraId="5D20CCE0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Компьютерной инженерии</w:t>
      </w:r>
    </w:p>
    <w:p w14:paraId="4E609D18" w14:textId="77777777" w:rsidR="00EC25C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моделирования</w:t>
      </w:r>
    </w:p>
    <w:p w14:paraId="1AC991A5" w14:textId="111352F6" w:rsidR="00643673" w:rsidRPr="007C6CEA" w:rsidRDefault="00EC25CA" w:rsidP="00EC25C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Корниенко А.Ю.</w:t>
      </w:r>
    </w:p>
    <w:p w14:paraId="41E52BF3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3EE49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9144D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CA723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4C966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F262B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830D7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66D43" w14:textId="77777777" w:rsidR="00643673" w:rsidRPr="007C6CEA" w:rsidRDefault="00643673" w:rsidP="0064367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CEA">
        <w:rPr>
          <w:rFonts w:ascii="Times New Roman" w:hAnsi="Times New Roman" w:cs="Times New Roman"/>
          <w:color w:val="000000" w:themeColor="text1"/>
          <w:sz w:val="28"/>
          <w:szCs w:val="28"/>
        </w:rPr>
        <w:t>Симферополь,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93076491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14:paraId="168A9648" w14:textId="7AFEA4E3" w:rsidR="00643673" w:rsidRPr="000266E2" w:rsidRDefault="00643673" w:rsidP="00643673">
          <w:pPr>
            <w:pStyle w:val="a3"/>
            <w:ind w:firstLine="709"/>
            <w:jc w:val="center"/>
            <w:rPr>
              <w:rFonts w:ascii="Times New Roman" w:eastAsiaTheme="minorHAnsi" w:hAnsi="Times New Roman" w:cs="Times New Roman"/>
              <w:b/>
              <w:color w:val="auto"/>
              <w:sz w:val="28"/>
              <w:szCs w:val="28"/>
              <w:lang w:eastAsia="en-US"/>
            </w:rPr>
          </w:pPr>
          <w:r w:rsidRPr="000266E2">
            <w:rPr>
              <w:rFonts w:ascii="Times New Roman" w:eastAsiaTheme="minorHAnsi" w:hAnsi="Times New Roman" w:cs="Times New Roman"/>
              <w:b/>
              <w:color w:val="auto"/>
              <w:sz w:val="28"/>
              <w:szCs w:val="28"/>
              <w:lang w:eastAsia="en-US"/>
            </w:rPr>
            <w:t>Оглавление</w:t>
          </w:r>
        </w:p>
        <w:p w14:paraId="2F3EDE35" w14:textId="40E04A3B" w:rsidR="000266E2" w:rsidRPr="000266E2" w:rsidRDefault="0064367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266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6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6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169426" w:history="1">
            <w:r w:rsidR="000266E2" w:rsidRPr="000266E2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 Цель работы и объект исследования.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_Toc56169426 \h </w:instrTex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F7285" w14:textId="4560CE38" w:rsidR="000266E2" w:rsidRPr="000266E2" w:rsidRDefault="002D08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169427" w:history="1">
            <w:r w:rsidR="000266E2" w:rsidRPr="000266E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Выполнение основных заданий.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_Toc56169427 \h </w:instrTex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914EF" w14:textId="62A54FDD" w:rsidR="000266E2" w:rsidRPr="000266E2" w:rsidRDefault="002D089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6169428" w:history="1"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2.1. Выполнение команды 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top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_Toc56169428 \h </w:instrTex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4ECA4" w14:textId="01CE86CC" w:rsidR="000266E2" w:rsidRPr="000266E2" w:rsidRDefault="002D089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6169429" w:history="1"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2.2. Выполнение команды 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free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_Toc56169429 \h </w:instrTex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724EB" w14:textId="4EA0AFF4" w:rsidR="000266E2" w:rsidRPr="000266E2" w:rsidRDefault="002D089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6169430" w:history="1"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2.3. Выполнение команды 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ps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_Toc56169430 \h </w:instrTex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0474E" w14:textId="3E4FB0A8" w:rsidR="000266E2" w:rsidRPr="000266E2" w:rsidRDefault="002D089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6169431" w:history="1"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2.4. Выполнение команды 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cd</w:t>
            </w:r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_Toc56169431 \h </w:instrTex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C3F99" w14:textId="22C804EF" w:rsidR="000266E2" w:rsidRPr="000266E2" w:rsidRDefault="002D089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6169432" w:history="1">
            <w:r w:rsidR="000266E2" w:rsidRPr="000266E2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2.5. Создание каталога.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_Toc56169432 \h </w:instrTex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266E2" w:rsidRPr="000266E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9644" w14:textId="2C65B064" w:rsidR="000266E2" w:rsidRPr="000266E2" w:rsidRDefault="002D08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169433" w:history="1">
            <w:r w:rsidR="000266E2" w:rsidRPr="000266E2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 Вывод.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_Toc56169433 \h </w:instrTex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66E2" w:rsidRPr="0002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4140F" w14:textId="1BE75890" w:rsidR="00643673" w:rsidRPr="007C6CEA" w:rsidRDefault="00643673" w:rsidP="0002724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66E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60725D5D" w14:textId="77777777" w:rsidR="00042F13" w:rsidRPr="007C6CEA" w:rsidRDefault="00042F13" w:rsidP="008B39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6CE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74916D" w14:textId="0E23FD98" w:rsidR="00C80409" w:rsidRPr="007C6CEA" w:rsidRDefault="006807B5" w:rsidP="006807B5">
      <w:pPr>
        <w:pStyle w:val="1"/>
        <w:spacing w:after="24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3180658"/>
      <w:bookmarkStart w:id="2" w:name="_Toc56169426"/>
      <w:r w:rsidRPr="007C6C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C80409" w:rsidRPr="007C6C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="00717B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задача</w:t>
      </w:r>
      <w:r w:rsidR="00C80409" w:rsidRPr="007C6C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работы.</w:t>
      </w:r>
      <w:bookmarkEnd w:id="1"/>
      <w:bookmarkEnd w:id="2"/>
    </w:p>
    <w:p w14:paraId="78FBD7DD" w14:textId="557B10EF" w:rsidR="004E6AA4" w:rsidRDefault="00C80409" w:rsidP="005C55D1">
      <w:pPr>
        <w:pStyle w:val="STD"/>
        <w:spacing w:line="360" w:lineRule="auto"/>
        <w:ind w:firstLine="709"/>
        <w:jc w:val="both"/>
      </w:pPr>
      <w:r w:rsidRPr="007C6CEA">
        <w:t xml:space="preserve">Цель: </w:t>
      </w:r>
      <w:r w:rsidR="00F03673">
        <w:t xml:space="preserve">знакомство с командной строкой </w:t>
      </w:r>
      <w:r w:rsidR="00F03673">
        <w:rPr>
          <w:lang w:val="en-US"/>
        </w:rPr>
        <w:t>Linux</w:t>
      </w:r>
      <w:r w:rsidR="00F03673" w:rsidRPr="00F03673">
        <w:t xml:space="preserve">, </w:t>
      </w:r>
      <w:r w:rsidR="00F03673">
        <w:t xml:space="preserve">изучение основных команд </w:t>
      </w:r>
      <w:r w:rsidR="00F03673">
        <w:rPr>
          <w:lang w:val="en-US"/>
        </w:rPr>
        <w:t>Linux</w:t>
      </w:r>
      <w:r w:rsidR="00F03673">
        <w:t>.</w:t>
      </w:r>
    </w:p>
    <w:p w14:paraId="6D45841A" w14:textId="4F75C27D" w:rsidR="00EB46E4" w:rsidRPr="00EB46E4" w:rsidRDefault="00EB46E4" w:rsidP="005C55D1">
      <w:pPr>
        <w:pStyle w:val="STD"/>
        <w:spacing w:line="360" w:lineRule="auto"/>
        <w:ind w:firstLine="709"/>
        <w:jc w:val="both"/>
        <w:rPr>
          <w:bCs/>
        </w:rPr>
      </w:pPr>
      <w:r w:rsidRPr="00EB46E4">
        <w:rPr>
          <w:bCs/>
        </w:rPr>
        <w:t xml:space="preserve">Задача: </w:t>
      </w:r>
      <w:r w:rsidRPr="00EB46E4">
        <w:rPr>
          <w:bCs/>
        </w:rPr>
        <w:t xml:space="preserve">Разработать сервис предоставляющий данные о погоде в городе Симферополе на момент запроса. В качестве источника данных о погоде используйте: </w:t>
      </w:r>
      <w:hyperlink r:id="rId8" w:tgtFrame="_blank" w:history="1">
        <w:r w:rsidRPr="00EB46E4">
          <w:rPr>
            <w:bCs/>
          </w:rPr>
          <w:t>http://openweathermap.org/</w:t>
        </w:r>
      </w:hyperlink>
      <w:r w:rsidRPr="00EB46E4">
        <w:rPr>
          <w:bCs/>
        </w:rPr>
        <w:t>. В состав сервиса входит: серверное приложение на языке С++ и клиентское приложение на языке Python.</w:t>
      </w:r>
    </w:p>
    <w:p w14:paraId="549CF64A" w14:textId="5A400790" w:rsidR="00435E04" w:rsidRDefault="006807B5" w:rsidP="00324ADF">
      <w:pPr>
        <w:pStyle w:val="STD"/>
        <w:spacing w:line="360" w:lineRule="auto"/>
        <w:ind w:left="709"/>
        <w:jc w:val="both"/>
        <w:outlineLvl w:val="0"/>
        <w:rPr>
          <w:b/>
        </w:rPr>
      </w:pPr>
      <w:bookmarkStart w:id="3" w:name="_Toc56169427"/>
      <w:r w:rsidRPr="007C6CEA">
        <w:rPr>
          <w:b/>
        </w:rPr>
        <w:t xml:space="preserve">2. </w:t>
      </w:r>
      <w:r w:rsidR="00435E04">
        <w:rPr>
          <w:b/>
        </w:rPr>
        <w:t xml:space="preserve">Подготовка к работе с сервисом </w:t>
      </w:r>
      <w:r w:rsidR="00435E04">
        <w:rPr>
          <w:b/>
          <w:lang w:val="en-US"/>
        </w:rPr>
        <w:t>openweathermap</w:t>
      </w:r>
      <w:r w:rsidR="00435E04" w:rsidRPr="00435E04">
        <w:rPr>
          <w:b/>
        </w:rPr>
        <w:t>.</w:t>
      </w:r>
      <w:r w:rsidR="00435E04">
        <w:rPr>
          <w:b/>
          <w:lang w:val="en-US"/>
        </w:rPr>
        <w:t>org</w:t>
      </w:r>
      <w:r w:rsidR="00E0518A">
        <w:rPr>
          <w:b/>
        </w:rPr>
        <w:t>.</w:t>
      </w:r>
      <w:bookmarkEnd w:id="3"/>
    </w:p>
    <w:p w14:paraId="656F14F3" w14:textId="03354E91" w:rsidR="00324ADF" w:rsidRDefault="00F118E4" w:rsidP="00324AD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Заходим на сайт </w:t>
      </w:r>
      <w:hyperlink r:id="rId9" w:tgtFrame="_blank" w:history="1">
        <w:r w:rsidRPr="00F118E4">
          <w:rPr>
            <w:rFonts w:ascii="Times New Roman" w:hAnsi="Times New Roman" w:cs="Times New Roman"/>
            <w:bCs/>
            <w:sz w:val="28"/>
            <w:szCs w:val="28"/>
          </w:rPr>
          <w:t>http://openweathermap.org/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и регистрируемся. Подтверждаем регистрацию на почте и логинимся на сайте. (Рис. 2.1)</w:t>
      </w:r>
    </w:p>
    <w:p w14:paraId="672175CC" w14:textId="12473C36" w:rsidR="00F118E4" w:rsidRDefault="00F118E4" w:rsidP="00F5550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E3028" wp14:editId="3A2807CA">
            <wp:extent cx="648000" cy="36000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9D29" w14:textId="37F1D90E" w:rsidR="00F118E4" w:rsidRDefault="00F118E4" w:rsidP="00F118E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2.1. Никнейм аккаунта на сайте </w:t>
      </w:r>
      <w:hyperlink r:id="rId11" w:tgtFrame="_blank" w:history="1">
        <w:r w:rsidRPr="00F118E4">
          <w:rPr>
            <w:rFonts w:ascii="Times New Roman" w:hAnsi="Times New Roman" w:cs="Times New Roman"/>
            <w:bCs/>
            <w:sz w:val="28"/>
            <w:szCs w:val="28"/>
          </w:rPr>
          <w:t>http://openweathermap.org/</w:t>
        </w:r>
      </w:hyperlink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20B45E" w14:textId="1F9480A4" w:rsidR="00F55509" w:rsidRDefault="00283AAB" w:rsidP="00F5550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в наш аккаунт и генерируем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283A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Cs/>
          <w:sz w:val="28"/>
          <w:szCs w:val="28"/>
        </w:rPr>
        <w:t>. Полученный ключ представлен ниже.</w:t>
      </w:r>
    </w:p>
    <w:p w14:paraId="4315F558" w14:textId="77777777" w:rsidR="00283AAB" w:rsidRPr="00283AAB" w:rsidRDefault="00283AAB" w:rsidP="00283AAB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48484A"/>
          <w:sz w:val="20"/>
          <w:szCs w:val="20"/>
          <w:lang w:eastAsia="ru-RU"/>
        </w:rPr>
      </w:pPr>
      <w:r w:rsidRPr="00283AAB">
        <w:rPr>
          <w:rFonts w:ascii="Consolas" w:eastAsia="Times New Roman" w:hAnsi="Consolas" w:cs="Consolas"/>
          <w:color w:val="48484A"/>
          <w:sz w:val="20"/>
          <w:szCs w:val="20"/>
          <w:lang w:eastAsia="ru-RU"/>
        </w:rPr>
        <w:t>c4acec87ef8b2efa7d453114d03c8679</w:t>
      </w:r>
    </w:p>
    <w:p w14:paraId="5D33B15E" w14:textId="07B1B61A" w:rsidR="00283AAB" w:rsidRDefault="00283AAB" w:rsidP="00283AAB">
      <w:pPr>
        <w:spacing w:before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подставляем наш ключ в ссылку, которая имеет следующий вид.</w:t>
      </w:r>
    </w:p>
    <w:p w14:paraId="7A6C615B" w14:textId="32BE073C" w:rsidR="00283AAB" w:rsidRDefault="00283AAB" w:rsidP="00283AAB">
      <w:pPr>
        <w:spacing w:line="360" w:lineRule="auto"/>
        <w:jc w:val="both"/>
      </w:pPr>
      <w:r w:rsidRPr="00283AAB">
        <w:rPr>
          <w:rFonts w:ascii="Courier New" w:hAnsi="Courier New" w:cs="Courier New"/>
          <w:color w:val="48484A"/>
          <w:sz w:val="21"/>
          <w:szCs w:val="21"/>
          <w:shd w:val="clear" w:color="auto" w:fill="F2F2F2"/>
          <w:lang w:val="en-US"/>
        </w:rPr>
        <w:t>http://api.openweathermap.org/data/2.5/forecast?id=524901&amp;appid=</w:t>
      </w:r>
      <w:hyperlink r:id="rId12" w:tgtFrame="_blank" w:history="1">
        <w:r w:rsidRPr="00283AAB">
          <w:rPr>
            <w:rStyle w:val="a5"/>
            <w:rFonts w:ascii="Courier New" w:hAnsi="Courier New" w:cs="Courier New"/>
            <w:color w:val="E96E50"/>
            <w:sz w:val="21"/>
            <w:szCs w:val="21"/>
            <w:shd w:val="clear" w:color="auto" w:fill="F2F2F2"/>
            <w:lang w:val="en-US"/>
          </w:rPr>
          <w:t>{API key}</w:t>
        </w:r>
      </w:hyperlink>
    </w:p>
    <w:p w14:paraId="6549BC99" w14:textId="685833C2" w:rsidR="008D31CE" w:rsidRDefault="00283AAB" w:rsidP="00283AA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по созданной ссылке и получаем следующий результат в виде 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кода.</w:t>
      </w:r>
      <w:r w:rsidR="00EE6A20">
        <w:rPr>
          <w:rFonts w:ascii="Times New Roman" w:hAnsi="Times New Roman" w:cs="Times New Roman"/>
          <w:bCs/>
          <w:sz w:val="28"/>
          <w:szCs w:val="28"/>
        </w:rPr>
        <w:t xml:space="preserve"> (Рис. 2.2)</w:t>
      </w:r>
    </w:p>
    <w:p w14:paraId="2FB90742" w14:textId="39EBAC53" w:rsidR="00283AAB" w:rsidRPr="00283AAB" w:rsidRDefault="008D31CE" w:rsidP="008D31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B54AE3F" w14:textId="598D36FD" w:rsidR="000E49D2" w:rsidRDefault="005F75D0" w:rsidP="00283A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836486" wp14:editId="7213CB8E">
            <wp:extent cx="5421600" cy="32400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135" w14:textId="32D6B6E7" w:rsidR="000E49D2" w:rsidRPr="007E3B44" w:rsidRDefault="00283AAB" w:rsidP="00B235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2.2. Полученный </w:t>
      </w:r>
      <w:r w:rsidR="007E3B44">
        <w:rPr>
          <w:rFonts w:ascii="Times New Roman" w:hAnsi="Times New Roman" w:cs="Times New Roman"/>
          <w:bCs/>
          <w:sz w:val="28"/>
          <w:szCs w:val="28"/>
        </w:rPr>
        <w:t>запрос с сайта.</w:t>
      </w:r>
    </w:p>
    <w:p w14:paraId="404D0D36" w14:textId="7EA78A50" w:rsidR="00362532" w:rsidRDefault="00F73E95" w:rsidP="0036253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нам нужно получить прогноз погоды для Симферополя с почасовым интервалом, в градусах Цельсия и на русском языке.</w:t>
      </w:r>
      <w:r w:rsidR="007038A8">
        <w:rPr>
          <w:rFonts w:ascii="Times New Roman" w:hAnsi="Times New Roman" w:cs="Times New Roman"/>
          <w:bCs/>
          <w:sz w:val="28"/>
          <w:szCs w:val="28"/>
        </w:rPr>
        <w:t xml:space="preserve"> Координаты Симферополя были взяты с </w:t>
      </w:r>
      <w:r w:rsidR="007038A8" w:rsidRPr="007038A8">
        <w:rPr>
          <w:rFonts w:ascii="Times New Roman" w:hAnsi="Times New Roman" w:cs="Times New Roman"/>
          <w:bCs/>
          <w:sz w:val="28"/>
          <w:szCs w:val="28"/>
        </w:rPr>
        <w:t xml:space="preserve">сайта </w:t>
      </w:r>
      <w:hyperlink r:id="rId14" w:history="1">
        <w:r w:rsidR="007038A8" w:rsidRPr="007038A8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https://mysuntime.ru/coordinates/ru.simferopol/</w:t>
        </w:r>
      </w:hyperlink>
      <w:r w:rsidR="007038A8" w:rsidRPr="007038A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038A8">
        <w:rPr>
          <w:rFonts w:ascii="Times New Roman" w:hAnsi="Times New Roman" w:cs="Times New Roman"/>
          <w:bCs/>
          <w:sz w:val="28"/>
          <w:szCs w:val="28"/>
        </w:rPr>
        <w:t>(Рис. 2.3)</w:t>
      </w:r>
    </w:p>
    <w:p w14:paraId="7C721D03" w14:textId="1C1574AC" w:rsidR="007038A8" w:rsidRDefault="00AC2530" w:rsidP="00AC253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53C95" wp14:editId="6277136F">
            <wp:extent cx="3304800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A3A7" w14:textId="4D4A4515" w:rsidR="00AC2530" w:rsidRPr="00362532" w:rsidRDefault="00AC2530" w:rsidP="00AC253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2.3. Координаты Симферополя.</w:t>
      </w:r>
    </w:p>
    <w:p w14:paraId="79B4D461" w14:textId="5EEE1840" w:rsidR="00982B9F" w:rsidRDefault="00982B9F" w:rsidP="00982B9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Создаем ссылку и переходим на сайт. (Рис. 2.4)</w:t>
      </w:r>
    </w:p>
    <w:p w14:paraId="6F2528C9" w14:textId="345B038D" w:rsidR="00982B9F" w:rsidRDefault="00982B9F" w:rsidP="00C914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404F1B" wp14:editId="3AFECB22">
            <wp:extent cx="6350400" cy="19800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FA3D" w14:textId="18B2ECA2" w:rsidR="00982B9F" w:rsidRPr="00982B9F" w:rsidRDefault="00982B9F" w:rsidP="00982B9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2.4. Созданная ссылка погоды для Симферополя.</w:t>
      </w:r>
    </w:p>
    <w:p w14:paraId="27F90C54" w14:textId="647DA1B5" w:rsidR="00362532" w:rsidRPr="00982B9F" w:rsidRDefault="00362532" w:rsidP="00362532">
      <w:pPr>
        <w:spacing w:line="360" w:lineRule="auto"/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</w:pPr>
      <w:hyperlink r:id="rId17" w:history="1"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https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://</w:t>
        </w:r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api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.</w:t>
        </w:r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openweathermap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.</w:t>
        </w:r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org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/</w:t>
        </w:r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data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/2.5/</w:t>
        </w:r>
        <w:r w:rsidRPr="004F23E4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  <w:lang w:val="en-US"/>
          </w:rPr>
          <w:t>onecall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?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lat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=44.571270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&amp;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lon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=34.614470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&amp;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exclude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hourly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&amp;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units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metric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&amp;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lang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ru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2F2F2"/>
          </w:rPr>
          <w:t>&amp;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appid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=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c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4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acec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87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ef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8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b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2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efa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7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d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453114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d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03</w:t>
        </w:r>
        <w:r w:rsidRPr="00AA12F8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  <w:lang w:val="en-US"/>
          </w:rPr>
          <w:t>c</w:t>
        </w:r>
        <w:r w:rsidRPr="00982B9F">
          <w:rPr>
            <w:rStyle w:val="a5"/>
            <w:rFonts w:ascii="Courier New" w:hAnsi="Courier New" w:cs="Courier New"/>
            <w:sz w:val="21"/>
            <w:szCs w:val="21"/>
            <w:shd w:val="clear" w:color="auto" w:fill="FFFF00"/>
          </w:rPr>
          <w:t>8679</w:t>
        </w:r>
      </w:hyperlink>
    </w:p>
    <w:p w14:paraId="136AC4A7" w14:textId="2B751B47" w:rsidR="00AA12F8" w:rsidRDefault="009B0330" w:rsidP="00AA12F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Разберем ссылку подробнее.</w:t>
      </w:r>
    </w:p>
    <w:p w14:paraId="12A83808" w14:textId="6C223FE5" w:rsidR="009B0330" w:rsidRDefault="009B0330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330">
        <w:rPr>
          <w:rFonts w:ascii="Times New Roman" w:hAnsi="Times New Roman" w:cs="Times New Roman"/>
          <w:bCs/>
          <w:sz w:val="28"/>
          <w:szCs w:val="28"/>
        </w:rPr>
        <w:t>lat=44.571270</w:t>
      </w:r>
      <w:r w:rsidR="00AA12F8">
        <w:rPr>
          <w:rFonts w:ascii="Times New Roman" w:hAnsi="Times New Roman" w:cs="Times New Roman"/>
          <w:bCs/>
          <w:sz w:val="28"/>
          <w:szCs w:val="28"/>
        </w:rPr>
        <w:t xml:space="preserve"> – координаты южной широты.</w:t>
      </w:r>
    </w:p>
    <w:p w14:paraId="4722B35D" w14:textId="4EED83B0" w:rsidR="009B0330" w:rsidRDefault="009B0330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330">
        <w:rPr>
          <w:rFonts w:ascii="Times New Roman" w:hAnsi="Times New Roman" w:cs="Times New Roman"/>
          <w:bCs/>
          <w:sz w:val="28"/>
          <w:szCs w:val="28"/>
        </w:rPr>
        <w:t>lon=34.614470</w:t>
      </w:r>
      <w:r w:rsidR="00AA12F8">
        <w:rPr>
          <w:rFonts w:ascii="Times New Roman" w:hAnsi="Times New Roman" w:cs="Times New Roman"/>
          <w:bCs/>
          <w:sz w:val="28"/>
          <w:szCs w:val="28"/>
        </w:rPr>
        <w:t xml:space="preserve"> – координаты западной долготы.</w:t>
      </w:r>
    </w:p>
    <w:p w14:paraId="37EE10C2" w14:textId="7122CC5B" w:rsidR="009B0330" w:rsidRDefault="00AA12F8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exclude=hourly – </w:t>
      </w:r>
      <w:r w:rsidR="00B063F4">
        <w:rPr>
          <w:rFonts w:ascii="Times New Roman" w:hAnsi="Times New Roman" w:cs="Times New Roman"/>
          <w:bCs/>
          <w:sz w:val="28"/>
          <w:szCs w:val="28"/>
        </w:rPr>
        <w:t xml:space="preserve">почасовой </w:t>
      </w:r>
      <w:r>
        <w:rPr>
          <w:rFonts w:ascii="Times New Roman" w:hAnsi="Times New Roman" w:cs="Times New Roman"/>
          <w:bCs/>
          <w:sz w:val="28"/>
          <w:szCs w:val="28"/>
        </w:rPr>
        <w:t>интервал.</w:t>
      </w:r>
    </w:p>
    <w:p w14:paraId="0CB89CE4" w14:textId="4FA0B936" w:rsidR="009B0330" w:rsidRPr="00AA12F8" w:rsidRDefault="009B0330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units</w:t>
      </w:r>
      <w:r w:rsidRPr="00AA12F8">
        <w:rPr>
          <w:rFonts w:ascii="Times New Roman" w:hAnsi="Times New Roman" w:cs="Times New Roman"/>
          <w:bCs/>
          <w:sz w:val="28"/>
          <w:szCs w:val="28"/>
        </w:rPr>
        <w:t>=</w:t>
      </w:r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metric</w:t>
      </w:r>
      <w:r w:rsidR="00AA12F8" w:rsidRPr="00AA12F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A12F8">
        <w:rPr>
          <w:rFonts w:ascii="Times New Roman" w:hAnsi="Times New Roman" w:cs="Times New Roman"/>
          <w:bCs/>
          <w:sz w:val="28"/>
          <w:szCs w:val="28"/>
        </w:rPr>
        <w:t>метрическая мера</w:t>
      </w:r>
      <w:r w:rsidR="00AA12F8" w:rsidRPr="00AA12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12F8">
        <w:rPr>
          <w:rFonts w:ascii="Times New Roman" w:hAnsi="Times New Roman" w:cs="Times New Roman"/>
          <w:bCs/>
          <w:sz w:val="28"/>
          <w:szCs w:val="28"/>
        </w:rPr>
        <w:t>измерения.</w:t>
      </w:r>
    </w:p>
    <w:p w14:paraId="128EFF75" w14:textId="41AB4983" w:rsidR="009B0330" w:rsidRPr="00AA12F8" w:rsidRDefault="009B0330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r w:rsidRPr="00AA12F8">
        <w:rPr>
          <w:rFonts w:ascii="Times New Roman" w:hAnsi="Times New Roman" w:cs="Times New Roman"/>
          <w:bCs/>
          <w:sz w:val="28"/>
          <w:szCs w:val="28"/>
        </w:rPr>
        <w:t>=</w:t>
      </w:r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="00AA12F8">
        <w:rPr>
          <w:rFonts w:ascii="Times New Roman" w:hAnsi="Times New Roman" w:cs="Times New Roman"/>
          <w:bCs/>
          <w:sz w:val="28"/>
          <w:szCs w:val="28"/>
        </w:rPr>
        <w:t xml:space="preserve"> – язык вывода русский.</w:t>
      </w:r>
    </w:p>
    <w:p w14:paraId="4C1CD267" w14:textId="1715C2FB" w:rsidR="009B0330" w:rsidRDefault="009B0330" w:rsidP="009B0330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appid=</w:t>
      </w:r>
      <w:proofErr w:type="gramEnd"/>
      <w:r w:rsidRPr="00AA12F8">
        <w:rPr>
          <w:rFonts w:ascii="Times New Roman" w:hAnsi="Times New Roman" w:cs="Times New Roman"/>
          <w:bCs/>
          <w:sz w:val="28"/>
          <w:szCs w:val="28"/>
          <w:lang w:val="en-US"/>
        </w:rPr>
        <w:t>c4acec87ef8b2efa7d453114d03c8679</w:t>
      </w:r>
      <w:r w:rsidR="00AA12F8" w:rsidRPr="00AA12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AA12F8">
        <w:rPr>
          <w:rFonts w:ascii="Times New Roman" w:hAnsi="Times New Roman" w:cs="Times New Roman"/>
          <w:bCs/>
          <w:sz w:val="28"/>
          <w:szCs w:val="28"/>
        </w:rPr>
        <w:t>полученный</w:t>
      </w:r>
      <w:r w:rsidR="00AA12F8" w:rsidRPr="00AA12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A12F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A12F8" w:rsidRPr="00AA12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A12F8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="00AA12F8" w:rsidRPr="00AA12F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A8ED7C4" w14:textId="7CF3BAFA" w:rsidR="007038A8" w:rsidRDefault="0023485C" w:rsidP="0023485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Полученный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2348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код вставляем </w:t>
      </w:r>
      <w:r w:rsidR="006C361F">
        <w:rPr>
          <w:rFonts w:ascii="Times New Roman" w:hAnsi="Times New Roman" w:cs="Times New Roman"/>
          <w:bCs/>
          <w:sz w:val="28"/>
          <w:szCs w:val="28"/>
        </w:rPr>
        <w:t xml:space="preserve">в сайт </w:t>
      </w:r>
      <w:hyperlink r:id="rId18" w:history="1">
        <w:r w:rsidR="006C361F" w:rsidRPr="006C361F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https://codebeautify.org/jsonviewer</w:t>
        </w:r>
      </w:hyperlink>
      <w:r w:rsidR="006C361F" w:rsidRPr="006C36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361F">
        <w:rPr>
          <w:rFonts w:ascii="Times New Roman" w:hAnsi="Times New Roman" w:cs="Times New Roman"/>
          <w:bCs/>
          <w:sz w:val="28"/>
          <w:szCs w:val="28"/>
        </w:rPr>
        <w:t>для более удобного обозревания.</w:t>
      </w:r>
      <w:r w:rsidR="004756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361F">
        <w:rPr>
          <w:rFonts w:ascii="Times New Roman" w:hAnsi="Times New Roman" w:cs="Times New Roman"/>
          <w:bCs/>
          <w:sz w:val="28"/>
          <w:szCs w:val="28"/>
        </w:rPr>
        <w:t>(Рис. 2.5)</w:t>
      </w:r>
    </w:p>
    <w:p w14:paraId="2D58F16C" w14:textId="508BADD4" w:rsidR="00475617" w:rsidRPr="00AA49C8" w:rsidRDefault="00475617" w:rsidP="0023485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49C8">
        <w:rPr>
          <w:rFonts w:ascii="Times New Roman" w:hAnsi="Times New Roman" w:cs="Times New Roman"/>
          <w:bCs/>
          <w:sz w:val="28"/>
          <w:szCs w:val="28"/>
        </w:rPr>
        <w:t>Из дерева становится понятно</w:t>
      </w:r>
      <w:r w:rsidRPr="00AA49C8">
        <w:rPr>
          <w:rFonts w:ascii="Times New Roman" w:hAnsi="Times New Roman" w:cs="Times New Roman"/>
          <w:bCs/>
          <w:sz w:val="28"/>
          <w:szCs w:val="28"/>
        </w:rPr>
        <w:t xml:space="preserve">, что температура </w:t>
      </w:r>
      <w:r w:rsidR="008129EB" w:rsidRPr="00AA49C8">
        <w:rPr>
          <w:rFonts w:ascii="Times New Roman" w:hAnsi="Times New Roman" w:cs="Times New Roman"/>
          <w:bCs/>
          <w:sz w:val="28"/>
          <w:szCs w:val="28"/>
        </w:rPr>
        <w:t xml:space="preserve">составляет </w:t>
      </w:r>
      <w:r w:rsidRPr="00AA49C8">
        <w:rPr>
          <w:rFonts w:ascii="Times New Roman" w:hAnsi="Times New Roman" w:cs="Times New Roman"/>
          <w:bCs/>
          <w:sz w:val="28"/>
          <w:szCs w:val="28"/>
        </w:rPr>
        <w:t>8.97</w:t>
      </w:r>
      <w:r w:rsidRPr="00AA49C8">
        <w:rPr>
          <w:rFonts w:ascii="Cambria Math" w:hAnsi="Cambria Math" w:cs="Cambria Math"/>
          <w:bCs/>
          <w:sz w:val="28"/>
          <w:szCs w:val="28"/>
        </w:rPr>
        <w:t>℃</w:t>
      </w:r>
      <w:r w:rsidRPr="00AA49C8">
        <w:rPr>
          <w:rFonts w:ascii="Times New Roman" w:hAnsi="Times New Roman" w:cs="Times New Roman"/>
          <w:bCs/>
          <w:sz w:val="28"/>
          <w:szCs w:val="28"/>
        </w:rPr>
        <w:t>, ощущается на 3.67</w:t>
      </w:r>
      <w:r w:rsidRPr="00AA49C8">
        <w:rPr>
          <w:rFonts w:ascii="Cambria Math" w:hAnsi="Cambria Math" w:cs="Cambria Math"/>
          <w:bCs/>
          <w:sz w:val="28"/>
          <w:szCs w:val="28"/>
        </w:rPr>
        <w:t>℃</w:t>
      </w:r>
      <w:r w:rsidR="00F64C94" w:rsidRPr="00AA49C8">
        <w:rPr>
          <w:rFonts w:ascii="Times New Roman" w:hAnsi="Times New Roman" w:cs="Times New Roman"/>
          <w:bCs/>
          <w:sz w:val="28"/>
          <w:szCs w:val="28"/>
        </w:rPr>
        <w:t>, а погода является ясной.</w:t>
      </w:r>
    </w:p>
    <w:p w14:paraId="42CE4EF4" w14:textId="7F7E843E" w:rsidR="006C361F" w:rsidRDefault="00C06780" w:rsidP="00C0678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084E0B" wp14:editId="1E6DD53A">
            <wp:extent cx="5104800" cy="5040000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32F7" w14:textId="3D6EB238" w:rsidR="00C06780" w:rsidRDefault="00C06780" w:rsidP="006C361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2.5. Вид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нашего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C06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виде дерева.</w:t>
      </w:r>
    </w:p>
    <w:p w14:paraId="7845E03D" w14:textId="513F65F3" w:rsidR="00AA49C8" w:rsidRDefault="00966CA8" w:rsidP="00AA49C8">
      <w:pPr>
        <w:pStyle w:val="STD"/>
        <w:spacing w:line="360" w:lineRule="auto"/>
        <w:ind w:firstLine="709"/>
        <w:jc w:val="both"/>
        <w:outlineLvl w:val="0"/>
        <w:rPr>
          <w:b/>
        </w:rPr>
      </w:pPr>
      <w:r>
        <w:rPr>
          <w:b/>
        </w:rPr>
        <w:t>3</w:t>
      </w:r>
      <w:r w:rsidRPr="007C6CEA">
        <w:rPr>
          <w:b/>
        </w:rPr>
        <w:t xml:space="preserve">. </w:t>
      </w:r>
      <w:r>
        <w:rPr>
          <w:b/>
        </w:rPr>
        <w:t xml:space="preserve">Подготовка к работе с сервисом </w:t>
      </w:r>
      <w:proofErr w:type="spellStart"/>
      <w:r>
        <w:rPr>
          <w:b/>
          <w:lang w:val="en-US"/>
        </w:rPr>
        <w:t>worldtimeapi</w:t>
      </w:r>
      <w:proofErr w:type="spellEnd"/>
      <w:r w:rsidRPr="00AA49C8">
        <w:rPr>
          <w:b/>
        </w:rPr>
        <w:t>.</w:t>
      </w:r>
      <w:r>
        <w:rPr>
          <w:b/>
          <w:lang w:val="en-US"/>
        </w:rPr>
        <w:t>org</w:t>
      </w:r>
      <w:r>
        <w:rPr>
          <w:b/>
        </w:rPr>
        <w:t>.</w:t>
      </w:r>
    </w:p>
    <w:p w14:paraId="08370B4D" w14:textId="50FECFED" w:rsidR="00AA49C8" w:rsidRPr="00AA49C8" w:rsidRDefault="00AA49C8" w:rsidP="00AA49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49C8">
        <w:rPr>
          <w:rFonts w:ascii="Times New Roman" w:hAnsi="Times New Roman" w:cs="Times New Roman"/>
          <w:bCs/>
          <w:sz w:val="28"/>
          <w:szCs w:val="28"/>
        </w:rPr>
        <w:t>Из дерева становится понятно, что температура составляет 8.97</w:t>
      </w:r>
      <w:r w:rsidRPr="00AA49C8">
        <w:rPr>
          <w:rFonts w:ascii="Cambria Math" w:hAnsi="Cambria Math" w:cs="Cambria Math"/>
          <w:bCs/>
          <w:sz w:val="28"/>
          <w:szCs w:val="28"/>
        </w:rPr>
        <w:t>℃</w:t>
      </w:r>
      <w:r w:rsidRPr="00AA49C8">
        <w:rPr>
          <w:rFonts w:ascii="Times New Roman" w:hAnsi="Times New Roman" w:cs="Times New Roman"/>
          <w:bCs/>
          <w:sz w:val="28"/>
          <w:szCs w:val="28"/>
        </w:rPr>
        <w:t>, ощущается на 3.67</w:t>
      </w:r>
      <w:r w:rsidRPr="00AA49C8">
        <w:rPr>
          <w:rFonts w:ascii="Cambria Math" w:hAnsi="Cambria Math" w:cs="Cambria Math"/>
          <w:bCs/>
          <w:sz w:val="28"/>
          <w:szCs w:val="28"/>
        </w:rPr>
        <w:t>℃</w:t>
      </w:r>
      <w:r w:rsidRPr="00AA49C8">
        <w:rPr>
          <w:rFonts w:ascii="Times New Roman" w:hAnsi="Times New Roman" w:cs="Times New Roman"/>
          <w:bCs/>
          <w:sz w:val="28"/>
          <w:szCs w:val="28"/>
        </w:rPr>
        <w:t>, а погода является ясной.</w:t>
      </w:r>
    </w:p>
    <w:sectPr w:rsidR="00AA49C8" w:rsidRPr="00AA49C8" w:rsidSect="00B61B41">
      <w:footerReference w:type="default" r:id="rId20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C0C71" w14:textId="77777777" w:rsidR="002D089E" w:rsidRDefault="002D089E" w:rsidP="00E91745">
      <w:pPr>
        <w:spacing w:after="0" w:line="240" w:lineRule="auto"/>
      </w:pPr>
      <w:r>
        <w:separator/>
      </w:r>
    </w:p>
  </w:endnote>
  <w:endnote w:type="continuationSeparator" w:id="0">
    <w:p w14:paraId="2CBD796E" w14:textId="77777777" w:rsidR="002D089E" w:rsidRDefault="002D089E" w:rsidP="00E9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4529238"/>
      <w:docPartObj>
        <w:docPartGallery w:val="Page Numbers (Bottom of Page)"/>
        <w:docPartUnique/>
      </w:docPartObj>
    </w:sdtPr>
    <w:sdtEndPr/>
    <w:sdtContent>
      <w:p w14:paraId="5FC08DB4" w14:textId="2D88A69C" w:rsidR="00B61B41" w:rsidRDefault="00B61B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9C8">
          <w:rPr>
            <w:noProof/>
          </w:rPr>
          <w:t>6</w:t>
        </w:r>
        <w:r>
          <w:fldChar w:fldCharType="end"/>
        </w:r>
      </w:p>
    </w:sdtContent>
  </w:sdt>
  <w:p w14:paraId="29B387BB" w14:textId="77777777" w:rsidR="00B61B41" w:rsidRDefault="00B61B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4666B" w14:textId="77777777" w:rsidR="002D089E" w:rsidRDefault="002D089E" w:rsidP="00E91745">
      <w:pPr>
        <w:spacing w:after="0" w:line="240" w:lineRule="auto"/>
      </w:pPr>
      <w:r>
        <w:separator/>
      </w:r>
    </w:p>
  </w:footnote>
  <w:footnote w:type="continuationSeparator" w:id="0">
    <w:p w14:paraId="7DD29255" w14:textId="77777777" w:rsidR="002D089E" w:rsidRDefault="002D089E" w:rsidP="00E9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6B0"/>
    <w:multiLevelType w:val="hybridMultilevel"/>
    <w:tmpl w:val="332437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321C2F"/>
    <w:multiLevelType w:val="hybridMultilevel"/>
    <w:tmpl w:val="8950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86B34"/>
    <w:multiLevelType w:val="hybridMultilevel"/>
    <w:tmpl w:val="026C40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B3A9D"/>
    <w:multiLevelType w:val="multilevel"/>
    <w:tmpl w:val="A3265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6CE"/>
    <w:multiLevelType w:val="hybridMultilevel"/>
    <w:tmpl w:val="76F4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CB7"/>
    <w:multiLevelType w:val="hybridMultilevel"/>
    <w:tmpl w:val="BFF47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5632B4"/>
    <w:multiLevelType w:val="hybridMultilevel"/>
    <w:tmpl w:val="ABD0CD12"/>
    <w:lvl w:ilvl="0" w:tplc="8DA0D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DE68BC"/>
    <w:multiLevelType w:val="hybridMultilevel"/>
    <w:tmpl w:val="9E001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E4909"/>
    <w:multiLevelType w:val="hybridMultilevel"/>
    <w:tmpl w:val="20D28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FE0FAD"/>
    <w:multiLevelType w:val="hybridMultilevel"/>
    <w:tmpl w:val="488C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A6DFB"/>
    <w:multiLevelType w:val="hybridMultilevel"/>
    <w:tmpl w:val="10A8701A"/>
    <w:lvl w:ilvl="0" w:tplc="CB260958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1" w:hanging="360"/>
      </w:pPr>
    </w:lvl>
    <w:lvl w:ilvl="2" w:tplc="0419001B" w:tentative="1">
      <w:start w:val="1"/>
      <w:numFmt w:val="lowerRoman"/>
      <w:lvlText w:val="%3."/>
      <w:lvlJc w:val="right"/>
      <w:pPr>
        <w:ind w:left="4281" w:hanging="180"/>
      </w:pPr>
    </w:lvl>
    <w:lvl w:ilvl="3" w:tplc="0419000F" w:tentative="1">
      <w:start w:val="1"/>
      <w:numFmt w:val="decimal"/>
      <w:lvlText w:val="%4."/>
      <w:lvlJc w:val="left"/>
      <w:pPr>
        <w:ind w:left="5001" w:hanging="360"/>
      </w:pPr>
    </w:lvl>
    <w:lvl w:ilvl="4" w:tplc="04190019" w:tentative="1">
      <w:start w:val="1"/>
      <w:numFmt w:val="lowerLetter"/>
      <w:lvlText w:val="%5."/>
      <w:lvlJc w:val="left"/>
      <w:pPr>
        <w:ind w:left="5721" w:hanging="360"/>
      </w:pPr>
    </w:lvl>
    <w:lvl w:ilvl="5" w:tplc="0419001B" w:tentative="1">
      <w:start w:val="1"/>
      <w:numFmt w:val="lowerRoman"/>
      <w:lvlText w:val="%6."/>
      <w:lvlJc w:val="right"/>
      <w:pPr>
        <w:ind w:left="6441" w:hanging="180"/>
      </w:pPr>
    </w:lvl>
    <w:lvl w:ilvl="6" w:tplc="0419000F" w:tentative="1">
      <w:start w:val="1"/>
      <w:numFmt w:val="decimal"/>
      <w:lvlText w:val="%7."/>
      <w:lvlJc w:val="left"/>
      <w:pPr>
        <w:ind w:left="7161" w:hanging="360"/>
      </w:pPr>
    </w:lvl>
    <w:lvl w:ilvl="7" w:tplc="04190019" w:tentative="1">
      <w:start w:val="1"/>
      <w:numFmt w:val="lowerLetter"/>
      <w:lvlText w:val="%8."/>
      <w:lvlJc w:val="left"/>
      <w:pPr>
        <w:ind w:left="7881" w:hanging="360"/>
      </w:pPr>
    </w:lvl>
    <w:lvl w:ilvl="8" w:tplc="0419001B" w:tentative="1">
      <w:start w:val="1"/>
      <w:numFmt w:val="lowerRoman"/>
      <w:lvlText w:val="%9."/>
      <w:lvlJc w:val="right"/>
      <w:pPr>
        <w:ind w:left="8601" w:hanging="180"/>
      </w:pPr>
    </w:lvl>
  </w:abstractNum>
  <w:abstractNum w:abstractNumId="11" w15:restartNumberingAfterBreak="0">
    <w:nsid w:val="5F546492"/>
    <w:multiLevelType w:val="hybridMultilevel"/>
    <w:tmpl w:val="49FE1E5A"/>
    <w:lvl w:ilvl="0" w:tplc="9B8CE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582A1A"/>
    <w:multiLevelType w:val="hybridMultilevel"/>
    <w:tmpl w:val="F5E4DFA2"/>
    <w:lvl w:ilvl="0" w:tplc="CB260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0C2764"/>
    <w:multiLevelType w:val="hybridMultilevel"/>
    <w:tmpl w:val="8950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A35651"/>
    <w:multiLevelType w:val="hybridMultilevel"/>
    <w:tmpl w:val="DB4C89AE"/>
    <w:lvl w:ilvl="0" w:tplc="2A627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993F4B"/>
    <w:multiLevelType w:val="hybridMultilevel"/>
    <w:tmpl w:val="BF3A83B0"/>
    <w:lvl w:ilvl="0" w:tplc="300C8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172B36"/>
    <w:multiLevelType w:val="hybridMultilevel"/>
    <w:tmpl w:val="EA08C342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7" w15:restartNumberingAfterBreak="0">
    <w:nsid w:val="7D8E03B7"/>
    <w:multiLevelType w:val="hybridMultilevel"/>
    <w:tmpl w:val="5C62A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5"/>
  </w:num>
  <w:num w:numId="5">
    <w:abstractNumId w:val="11"/>
  </w:num>
  <w:num w:numId="6">
    <w:abstractNumId w:val="12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17"/>
  </w:num>
  <w:num w:numId="13">
    <w:abstractNumId w:val="4"/>
  </w:num>
  <w:num w:numId="14">
    <w:abstractNumId w:val="7"/>
  </w:num>
  <w:num w:numId="15">
    <w:abstractNumId w:val="3"/>
  </w:num>
  <w:num w:numId="16">
    <w:abstractNumId w:val="1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09"/>
    <w:rsid w:val="00001B65"/>
    <w:rsid w:val="00002312"/>
    <w:rsid w:val="000043AD"/>
    <w:rsid w:val="00004511"/>
    <w:rsid w:val="00006A0B"/>
    <w:rsid w:val="00006ABC"/>
    <w:rsid w:val="00007860"/>
    <w:rsid w:val="000114C6"/>
    <w:rsid w:val="000130B6"/>
    <w:rsid w:val="00017959"/>
    <w:rsid w:val="00021A92"/>
    <w:rsid w:val="00022273"/>
    <w:rsid w:val="000233D8"/>
    <w:rsid w:val="000266E2"/>
    <w:rsid w:val="0002724B"/>
    <w:rsid w:val="00031220"/>
    <w:rsid w:val="00037AFB"/>
    <w:rsid w:val="00042F13"/>
    <w:rsid w:val="0004562E"/>
    <w:rsid w:val="00047DCB"/>
    <w:rsid w:val="000511C9"/>
    <w:rsid w:val="00054004"/>
    <w:rsid w:val="00070E92"/>
    <w:rsid w:val="00074E5B"/>
    <w:rsid w:val="0008315C"/>
    <w:rsid w:val="00092D31"/>
    <w:rsid w:val="00096290"/>
    <w:rsid w:val="000A55C2"/>
    <w:rsid w:val="000A746D"/>
    <w:rsid w:val="000A7686"/>
    <w:rsid w:val="000B0188"/>
    <w:rsid w:val="000B2950"/>
    <w:rsid w:val="000C5384"/>
    <w:rsid w:val="000C68D9"/>
    <w:rsid w:val="000D20A7"/>
    <w:rsid w:val="000E11B8"/>
    <w:rsid w:val="000E350A"/>
    <w:rsid w:val="000E49D2"/>
    <w:rsid w:val="000E6C52"/>
    <w:rsid w:val="000F0D38"/>
    <w:rsid w:val="000F1316"/>
    <w:rsid w:val="000F1AB4"/>
    <w:rsid w:val="000F282C"/>
    <w:rsid w:val="000F4731"/>
    <w:rsid w:val="000F7EF7"/>
    <w:rsid w:val="001100D5"/>
    <w:rsid w:val="001108A9"/>
    <w:rsid w:val="00110CB6"/>
    <w:rsid w:val="00113D76"/>
    <w:rsid w:val="0011519C"/>
    <w:rsid w:val="00117B22"/>
    <w:rsid w:val="001214D1"/>
    <w:rsid w:val="00123012"/>
    <w:rsid w:val="00124FC4"/>
    <w:rsid w:val="00127806"/>
    <w:rsid w:val="001303E3"/>
    <w:rsid w:val="00140180"/>
    <w:rsid w:val="00140CDC"/>
    <w:rsid w:val="0014272D"/>
    <w:rsid w:val="00144890"/>
    <w:rsid w:val="00144A40"/>
    <w:rsid w:val="001455A4"/>
    <w:rsid w:val="00145CF4"/>
    <w:rsid w:val="00155D1D"/>
    <w:rsid w:val="00157901"/>
    <w:rsid w:val="0016557F"/>
    <w:rsid w:val="001659CD"/>
    <w:rsid w:val="0016607B"/>
    <w:rsid w:val="00166F77"/>
    <w:rsid w:val="00167D6E"/>
    <w:rsid w:val="00170E32"/>
    <w:rsid w:val="001775D2"/>
    <w:rsid w:val="00180C0F"/>
    <w:rsid w:val="0018200E"/>
    <w:rsid w:val="00183B4E"/>
    <w:rsid w:val="00194615"/>
    <w:rsid w:val="00196006"/>
    <w:rsid w:val="001964D4"/>
    <w:rsid w:val="001A3204"/>
    <w:rsid w:val="001B0A03"/>
    <w:rsid w:val="001B5FA3"/>
    <w:rsid w:val="001C02EA"/>
    <w:rsid w:val="001C4DD2"/>
    <w:rsid w:val="001C50A3"/>
    <w:rsid w:val="001C6CC4"/>
    <w:rsid w:val="001C7D42"/>
    <w:rsid w:val="001D34E4"/>
    <w:rsid w:val="001D4141"/>
    <w:rsid w:val="001D5431"/>
    <w:rsid w:val="001D5B00"/>
    <w:rsid w:val="001D5C4C"/>
    <w:rsid w:val="001D5E64"/>
    <w:rsid w:val="001E1755"/>
    <w:rsid w:val="001E2BE1"/>
    <w:rsid w:val="001E4077"/>
    <w:rsid w:val="001F1938"/>
    <w:rsid w:val="001F617C"/>
    <w:rsid w:val="002001A5"/>
    <w:rsid w:val="002054A7"/>
    <w:rsid w:val="002076B5"/>
    <w:rsid w:val="00212B46"/>
    <w:rsid w:val="002165F3"/>
    <w:rsid w:val="00217D49"/>
    <w:rsid w:val="002223F4"/>
    <w:rsid w:val="00232BBE"/>
    <w:rsid w:val="0023385B"/>
    <w:rsid w:val="0023446A"/>
    <w:rsid w:val="0023485C"/>
    <w:rsid w:val="00240D84"/>
    <w:rsid w:val="002418C8"/>
    <w:rsid w:val="00241BFC"/>
    <w:rsid w:val="00243AEE"/>
    <w:rsid w:val="00243BD0"/>
    <w:rsid w:val="00243D0A"/>
    <w:rsid w:val="00245DDC"/>
    <w:rsid w:val="00253EB7"/>
    <w:rsid w:val="00253F01"/>
    <w:rsid w:val="00255AD4"/>
    <w:rsid w:val="002569FB"/>
    <w:rsid w:val="00256A99"/>
    <w:rsid w:val="002608B8"/>
    <w:rsid w:val="00262E19"/>
    <w:rsid w:val="00262F06"/>
    <w:rsid w:val="002641FC"/>
    <w:rsid w:val="0027062A"/>
    <w:rsid w:val="00274D37"/>
    <w:rsid w:val="002801AB"/>
    <w:rsid w:val="00281876"/>
    <w:rsid w:val="00283AAB"/>
    <w:rsid w:val="00283C17"/>
    <w:rsid w:val="002841C6"/>
    <w:rsid w:val="0029170C"/>
    <w:rsid w:val="00291925"/>
    <w:rsid w:val="002A192D"/>
    <w:rsid w:val="002A4560"/>
    <w:rsid w:val="002A54AF"/>
    <w:rsid w:val="002A70ED"/>
    <w:rsid w:val="002B2326"/>
    <w:rsid w:val="002C0497"/>
    <w:rsid w:val="002C30B6"/>
    <w:rsid w:val="002C382A"/>
    <w:rsid w:val="002D089E"/>
    <w:rsid w:val="002D1B74"/>
    <w:rsid w:val="002D2599"/>
    <w:rsid w:val="002D29B7"/>
    <w:rsid w:val="002D3576"/>
    <w:rsid w:val="002E2AAB"/>
    <w:rsid w:val="002E5739"/>
    <w:rsid w:val="002F0DE7"/>
    <w:rsid w:val="002F14D6"/>
    <w:rsid w:val="002F480A"/>
    <w:rsid w:val="002F720E"/>
    <w:rsid w:val="002F7AD0"/>
    <w:rsid w:val="003064E9"/>
    <w:rsid w:val="0030765B"/>
    <w:rsid w:val="003102B5"/>
    <w:rsid w:val="003115EE"/>
    <w:rsid w:val="00311F2F"/>
    <w:rsid w:val="003154E1"/>
    <w:rsid w:val="0031609B"/>
    <w:rsid w:val="00324ADF"/>
    <w:rsid w:val="003253D3"/>
    <w:rsid w:val="00330B73"/>
    <w:rsid w:val="00333133"/>
    <w:rsid w:val="00344FC9"/>
    <w:rsid w:val="0035327A"/>
    <w:rsid w:val="0035546D"/>
    <w:rsid w:val="00362532"/>
    <w:rsid w:val="00363CF6"/>
    <w:rsid w:val="0036499C"/>
    <w:rsid w:val="0037015D"/>
    <w:rsid w:val="003714AA"/>
    <w:rsid w:val="0037397F"/>
    <w:rsid w:val="003740B8"/>
    <w:rsid w:val="0037714E"/>
    <w:rsid w:val="00380E64"/>
    <w:rsid w:val="00386DBD"/>
    <w:rsid w:val="00387610"/>
    <w:rsid w:val="00387FC8"/>
    <w:rsid w:val="00390C76"/>
    <w:rsid w:val="00391449"/>
    <w:rsid w:val="00393145"/>
    <w:rsid w:val="003964AA"/>
    <w:rsid w:val="00396CA3"/>
    <w:rsid w:val="00396F08"/>
    <w:rsid w:val="003A05DE"/>
    <w:rsid w:val="003A200C"/>
    <w:rsid w:val="003A6B31"/>
    <w:rsid w:val="003B33B0"/>
    <w:rsid w:val="003B3CD3"/>
    <w:rsid w:val="003B6B63"/>
    <w:rsid w:val="003C693D"/>
    <w:rsid w:val="003D0B05"/>
    <w:rsid w:val="003D42E6"/>
    <w:rsid w:val="003E0894"/>
    <w:rsid w:val="003E2E89"/>
    <w:rsid w:val="003E7411"/>
    <w:rsid w:val="003F68FB"/>
    <w:rsid w:val="003F7BC5"/>
    <w:rsid w:val="003F7E83"/>
    <w:rsid w:val="0040336E"/>
    <w:rsid w:val="00406AF8"/>
    <w:rsid w:val="00407A5D"/>
    <w:rsid w:val="00411844"/>
    <w:rsid w:val="004144B6"/>
    <w:rsid w:val="004155D8"/>
    <w:rsid w:val="00416F80"/>
    <w:rsid w:val="004213B1"/>
    <w:rsid w:val="00422572"/>
    <w:rsid w:val="0042529F"/>
    <w:rsid w:val="004304A9"/>
    <w:rsid w:val="00435E04"/>
    <w:rsid w:val="00443016"/>
    <w:rsid w:val="00444329"/>
    <w:rsid w:val="00445662"/>
    <w:rsid w:val="00446342"/>
    <w:rsid w:val="00456786"/>
    <w:rsid w:val="00457AEB"/>
    <w:rsid w:val="004606BC"/>
    <w:rsid w:val="00460ABB"/>
    <w:rsid w:val="00464F5B"/>
    <w:rsid w:val="00473BA6"/>
    <w:rsid w:val="00475617"/>
    <w:rsid w:val="00480DED"/>
    <w:rsid w:val="00482937"/>
    <w:rsid w:val="00482965"/>
    <w:rsid w:val="00487F52"/>
    <w:rsid w:val="00495D41"/>
    <w:rsid w:val="004A714D"/>
    <w:rsid w:val="004B2B5D"/>
    <w:rsid w:val="004B417E"/>
    <w:rsid w:val="004C0192"/>
    <w:rsid w:val="004C0E11"/>
    <w:rsid w:val="004C5544"/>
    <w:rsid w:val="004C5F5C"/>
    <w:rsid w:val="004C6F9B"/>
    <w:rsid w:val="004D2B7A"/>
    <w:rsid w:val="004D2F30"/>
    <w:rsid w:val="004D4BA9"/>
    <w:rsid w:val="004D6997"/>
    <w:rsid w:val="004E2C4F"/>
    <w:rsid w:val="004E6AA4"/>
    <w:rsid w:val="004F0AAB"/>
    <w:rsid w:val="004F3265"/>
    <w:rsid w:val="00505F6A"/>
    <w:rsid w:val="00505F8A"/>
    <w:rsid w:val="005162B9"/>
    <w:rsid w:val="00527197"/>
    <w:rsid w:val="00527DFE"/>
    <w:rsid w:val="005334A9"/>
    <w:rsid w:val="00533B73"/>
    <w:rsid w:val="00541906"/>
    <w:rsid w:val="00543C11"/>
    <w:rsid w:val="00545855"/>
    <w:rsid w:val="0054637C"/>
    <w:rsid w:val="00552011"/>
    <w:rsid w:val="0055785C"/>
    <w:rsid w:val="0056259A"/>
    <w:rsid w:val="00565193"/>
    <w:rsid w:val="005678A1"/>
    <w:rsid w:val="00573561"/>
    <w:rsid w:val="00576ED9"/>
    <w:rsid w:val="0058300B"/>
    <w:rsid w:val="00583145"/>
    <w:rsid w:val="005834A5"/>
    <w:rsid w:val="0058483C"/>
    <w:rsid w:val="00590C09"/>
    <w:rsid w:val="0059183D"/>
    <w:rsid w:val="00593FA8"/>
    <w:rsid w:val="00595AB7"/>
    <w:rsid w:val="00597644"/>
    <w:rsid w:val="005A654D"/>
    <w:rsid w:val="005B6DE9"/>
    <w:rsid w:val="005C1C47"/>
    <w:rsid w:val="005C3481"/>
    <w:rsid w:val="005C55D1"/>
    <w:rsid w:val="005C6452"/>
    <w:rsid w:val="005D075B"/>
    <w:rsid w:val="005D13F3"/>
    <w:rsid w:val="005D5621"/>
    <w:rsid w:val="005D69F5"/>
    <w:rsid w:val="005E0867"/>
    <w:rsid w:val="005E1DD3"/>
    <w:rsid w:val="005E57CC"/>
    <w:rsid w:val="005F30DC"/>
    <w:rsid w:val="005F4208"/>
    <w:rsid w:val="005F620A"/>
    <w:rsid w:val="005F6927"/>
    <w:rsid w:val="005F75D0"/>
    <w:rsid w:val="005F7712"/>
    <w:rsid w:val="0060193B"/>
    <w:rsid w:val="006100CC"/>
    <w:rsid w:val="00612EE5"/>
    <w:rsid w:val="00626EE9"/>
    <w:rsid w:val="006321B1"/>
    <w:rsid w:val="0063331A"/>
    <w:rsid w:val="00640AAD"/>
    <w:rsid w:val="006424F0"/>
    <w:rsid w:val="00643673"/>
    <w:rsid w:val="006471EA"/>
    <w:rsid w:val="00651007"/>
    <w:rsid w:val="00654027"/>
    <w:rsid w:val="00662E74"/>
    <w:rsid w:val="006713AB"/>
    <w:rsid w:val="006807B5"/>
    <w:rsid w:val="00684580"/>
    <w:rsid w:val="00687465"/>
    <w:rsid w:val="00690184"/>
    <w:rsid w:val="00692235"/>
    <w:rsid w:val="00692CCC"/>
    <w:rsid w:val="00693498"/>
    <w:rsid w:val="00694AE5"/>
    <w:rsid w:val="00696B16"/>
    <w:rsid w:val="00697DA9"/>
    <w:rsid w:val="006A312F"/>
    <w:rsid w:val="006A4B30"/>
    <w:rsid w:val="006A51F6"/>
    <w:rsid w:val="006B75F5"/>
    <w:rsid w:val="006C2206"/>
    <w:rsid w:val="006C361F"/>
    <w:rsid w:val="006C5067"/>
    <w:rsid w:val="006D008C"/>
    <w:rsid w:val="006E4C47"/>
    <w:rsid w:val="006F1508"/>
    <w:rsid w:val="006F24FC"/>
    <w:rsid w:val="00700614"/>
    <w:rsid w:val="0070126C"/>
    <w:rsid w:val="007035EE"/>
    <w:rsid w:val="007038A8"/>
    <w:rsid w:val="007048E6"/>
    <w:rsid w:val="00712E62"/>
    <w:rsid w:val="00716159"/>
    <w:rsid w:val="00717BD9"/>
    <w:rsid w:val="00733359"/>
    <w:rsid w:val="00740882"/>
    <w:rsid w:val="00741901"/>
    <w:rsid w:val="00741AB0"/>
    <w:rsid w:val="00743764"/>
    <w:rsid w:val="00745293"/>
    <w:rsid w:val="0074546F"/>
    <w:rsid w:val="007466E1"/>
    <w:rsid w:val="007506DE"/>
    <w:rsid w:val="0076378E"/>
    <w:rsid w:val="0077013D"/>
    <w:rsid w:val="0077085A"/>
    <w:rsid w:val="007743A3"/>
    <w:rsid w:val="007838F7"/>
    <w:rsid w:val="00786144"/>
    <w:rsid w:val="0079055E"/>
    <w:rsid w:val="00791303"/>
    <w:rsid w:val="00791700"/>
    <w:rsid w:val="00792681"/>
    <w:rsid w:val="0079284C"/>
    <w:rsid w:val="0079295E"/>
    <w:rsid w:val="007931CF"/>
    <w:rsid w:val="007947C7"/>
    <w:rsid w:val="007950B3"/>
    <w:rsid w:val="007A2059"/>
    <w:rsid w:val="007A3D16"/>
    <w:rsid w:val="007A50F2"/>
    <w:rsid w:val="007A6D1C"/>
    <w:rsid w:val="007B10E0"/>
    <w:rsid w:val="007B4818"/>
    <w:rsid w:val="007B7A06"/>
    <w:rsid w:val="007B7A25"/>
    <w:rsid w:val="007C0809"/>
    <w:rsid w:val="007C2202"/>
    <w:rsid w:val="007C26FC"/>
    <w:rsid w:val="007C2D1A"/>
    <w:rsid w:val="007C3F02"/>
    <w:rsid w:val="007C50F1"/>
    <w:rsid w:val="007C6CEA"/>
    <w:rsid w:val="007D3C6E"/>
    <w:rsid w:val="007D407E"/>
    <w:rsid w:val="007D5B3A"/>
    <w:rsid w:val="007D643E"/>
    <w:rsid w:val="007E31D7"/>
    <w:rsid w:val="007E3B44"/>
    <w:rsid w:val="007F2330"/>
    <w:rsid w:val="007F4DC7"/>
    <w:rsid w:val="007F6266"/>
    <w:rsid w:val="007F640B"/>
    <w:rsid w:val="007F71C9"/>
    <w:rsid w:val="0080203D"/>
    <w:rsid w:val="00802864"/>
    <w:rsid w:val="00802CC9"/>
    <w:rsid w:val="008129EB"/>
    <w:rsid w:val="00812B29"/>
    <w:rsid w:val="00812DA6"/>
    <w:rsid w:val="00820F59"/>
    <w:rsid w:val="00823A42"/>
    <w:rsid w:val="008246C1"/>
    <w:rsid w:val="008266E5"/>
    <w:rsid w:val="008271BF"/>
    <w:rsid w:val="00831612"/>
    <w:rsid w:val="00837493"/>
    <w:rsid w:val="008438AF"/>
    <w:rsid w:val="0085243C"/>
    <w:rsid w:val="0086194C"/>
    <w:rsid w:val="00862B79"/>
    <w:rsid w:val="00862F16"/>
    <w:rsid w:val="00863C28"/>
    <w:rsid w:val="00867285"/>
    <w:rsid w:val="00872ECB"/>
    <w:rsid w:val="0087572F"/>
    <w:rsid w:val="008811A0"/>
    <w:rsid w:val="00882357"/>
    <w:rsid w:val="00892241"/>
    <w:rsid w:val="00892FC5"/>
    <w:rsid w:val="00893AE4"/>
    <w:rsid w:val="00897D92"/>
    <w:rsid w:val="008A7E7C"/>
    <w:rsid w:val="008B39A5"/>
    <w:rsid w:val="008B7EC4"/>
    <w:rsid w:val="008C2CE5"/>
    <w:rsid w:val="008C49E1"/>
    <w:rsid w:val="008C57BC"/>
    <w:rsid w:val="008C6EBD"/>
    <w:rsid w:val="008D2070"/>
    <w:rsid w:val="008D25D6"/>
    <w:rsid w:val="008D2CAD"/>
    <w:rsid w:val="008D31CE"/>
    <w:rsid w:val="008E44B3"/>
    <w:rsid w:val="008E5CE9"/>
    <w:rsid w:val="008E5DE4"/>
    <w:rsid w:val="008E734C"/>
    <w:rsid w:val="008F23D3"/>
    <w:rsid w:val="008F4A35"/>
    <w:rsid w:val="008F4DA9"/>
    <w:rsid w:val="008F6391"/>
    <w:rsid w:val="008F79C5"/>
    <w:rsid w:val="00903A07"/>
    <w:rsid w:val="00911400"/>
    <w:rsid w:val="00915B26"/>
    <w:rsid w:val="00921A0F"/>
    <w:rsid w:val="009239D6"/>
    <w:rsid w:val="00924B59"/>
    <w:rsid w:val="00926C44"/>
    <w:rsid w:val="00933D62"/>
    <w:rsid w:val="009402CE"/>
    <w:rsid w:val="009445A3"/>
    <w:rsid w:val="0094499D"/>
    <w:rsid w:val="00944EA9"/>
    <w:rsid w:val="00947FAD"/>
    <w:rsid w:val="00950B2A"/>
    <w:rsid w:val="00951755"/>
    <w:rsid w:val="00952C93"/>
    <w:rsid w:val="00955756"/>
    <w:rsid w:val="00955BED"/>
    <w:rsid w:val="00960766"/>
    <w:rsid w:val="0096353C"/>
    <w:rsid w:val="00963F81"/>
    <w:rsid w:val="00965FDB"/>
    <w:rsid w:val="00966CA8"/>
    <w:rsid w:val="009816D2"/>
    <w:rsid w:val="00982B9F"/>
    <w:rsid w:val="009832E4"/>
    <w:rsid w:val="0098430A"/>
    <w:rsid w:val="00985110"/>
    <w:rsid w:val="009855FD"/>
    <w:rsid w:val="00987556"/>
    <w:rsid w:val="00991A03"/>
    <w:rsid w:val="00994486"/>
    <w:rsid w:val="009A743C"/>
    <w:rsid w:val="009B002A"/>
    <w:rsid w:val="009B0330"/>
    <w:rsid w:val="009B1082"/>
    <w:rsid w:val="009B3F6E"/>
    <w:rsid w:val="009B4FF1"/>
    <w:rsid w:val="009B557C"/>
    <w:rsid w:val="009C5E14"/>
    <w:rsid w:val="009C7547"/>
    <w:rsid w:val="009D16EA"/>
    <w:rsid w:val="009D31C6"/>
    <w:rsid w:val="009D5054"/>
    <w:rsid w:val="009E0BD5"/>
    <w:rsid w:val="009E3AD2"/>
    <w:rsid w:val="009F45EB"/>
    <w:rsid w:val="009F7426"/>
    <w:rsid w:val="009F7660"/>
    <w:rsid w:val="00A030FF"/>
    <w:rsid w:val="00A0676A"/>
    <w:rsid w:val="00A07060"/>
    <w:rsid w:val="00A141FD"/>
    <w:rsid w:val="00A1505D"/>
    <w:rsid w:val="00A201D3"/>
    <w:rsid w:val="00A203C1"/>
    <w:rsid w:val="00A265E4"/>
    <w:rsid w:val="00A27F55"/>
    <w:rsid w:val="00A40101"/>
    <w:rsid w:val="00A42C5B"/>
    <w:rsid w:val="00A46BCE"/>
    <w:rsid w:val="00A55D00"/>
    <w:rsid w:val="00A6044B"/>
    <w:rsid w:val="00A607DF"/>
    <w:rsid w:val="00A6658D"/>
    <w:rsid w:val="00A66A3A"/>
    <w:rsid w:val="00A67CB3"/>
    <w:rsid w:val="00A71BB6"/>
    <w:rsid w:val="00A730B7"/>
    <w:rsid w:val="00A74966"/>
    <w:rsid w:val="00A8062F"/>
    <w:rsid w:val="00A81245"/>
    <w:rsid w:val="00A82AAD"/>
    <w:rsid w:val="00A86A80"/>
    <w:rsid w:val="00A9500A"/>
    <w:rsid w:val="00AA12F8"/>
    <w:rsid w:val="00AA239A"/>
    <w:rsid w:val="00AA3969"/>
    <w:rsid w:val="00AA49C8"/>
    <w:rsid w:val="00AA6726"/>
    <w:rsid w:val="00AB5845"/>
    <w:rsid w:val="00AC2530"/>
    <w:rsid w:val="00AC3D96"/>
    <w:rsid w:val="00AC4C7E"/>
    <w:rsid w:val="00AC5654"/>
    <w:rsid w:val="00AC6CDE"/>
    <w:rsid w:val="00AD0BD7"/>
    <w:rsid w:val="00AD3A46"/>
    <w:rsid w:val="00AD4FC2"/>
    <w:rsid w:val="00AE57D7"/>
    <w:rsid w:val="00AE7A14"/>
    <w:rsid w:val="00B01980"/>
    <w:rsid w:val="00B06301"/>
    <w:rsid w:val="00B063F4"/>
    <w:rsid w:val="00B10EF9"/>
    <w:rsid w:val="00B11AAB"/>
    <w:rsid w:val="00B11D83"/>
    <w:rsid w:val="00B16E0F"/>
    <w:rsid w:val="00B217D4"/>
    <w:rsid w:val="00B219A7"/>
    <w:rsid w:val="00B23509"/>
    <w:rsid w:val="00B25D58"/>
    <w:rsid w:val="00B262A5"/>
    <w:rsid w:val="00B27A2B"/>
    <w:rsid w:val="00B318E5"/>
    <w:rsid w:val="00B3438E"/>
    <w:rsid w:val="00B357B7"/>
    <w:rsid w:val="00B35ADB"/>
    <w:rsid w:val="00B37FF2"/>
    <w:rsid w:val="00B4335C"/>
    <w:rsid w:val="00B43BB6"/>
    <w:rsid w:val="00B44454"/>
    <w:rsid w:val="00B533EB"/>
    <w:rsid w:val="00B55FD9"/>
    <w:rsid w:val="00B5601A"/>
    <w:rsid w:val="00B57737"/>
    <w:rsid w:val="00B60646"/>
    <w:rsid w:val="00B61B41"/>
    <w:rsid w:val="00B62BB0"/>
    <w:rsid w:val="00B700E6"/>
    <w:rsid w:val="00B7220A"/>
    <w:rsid w:val="00B74BB2"/>
    <w:rsid w:val="00B81509"/>
    <w:rsid w:val="00B815EB"/>
    <w:rsid w:val="00B82605"/>
    <w:rsid w:val="00B834EA"/>
    <w:rsid w:val="00B860F0"/>
    <w:rsid w:val="00B86A55"/>
    <w:rsid w:val="00B86F08"/>
    <w:rsid w:val="00B8779C"/>
    <w:rsid w:val="00B91872"/>
    <w:rsid w:val="00B946F2"/>
    <w:rsid w:val="00B9522C"/>
    <w:rsid w:val="00B96C8D"/>
    <w:rsid w:val="00B97188"/>
    <w:rsid w:val="00BA1901"/>
    <w:rsid w:val="00BA5CC2"/>
    <w:rsid w:val="00BA7829"/>
    <w:rsid w:val="00BA7875"/>
    <w:rsid w:val="00BB6D01"/>
    <w:rsid w:val="00BC4B88"/>
    <w:rsid w:val="00BD0823"/>
    <w:rsid w:val="00BD1A19"/>
    <w:rsid w:val="00BD1E98"/>
    <w:rsid w:val="00BD2EA9"/>
    <w:rsid w:val="00BD3F12"/>
    <w:rsid w:val="00BD63D0"/>
    <w:rsid w:val="00BD7EBD"/>
    <w:rsid w:val="00BE19D1"/>
    <w:rsid w:val="00BE3A6F"/>
    <w:rsid w:val="00BE4B77"/>
    <w:rsid w:val="00C02936"/>
    <w:rsid w:val="00C02E6B"/>
    <w:rsid w:val="00C06780"/>
    <w:rsid w:val="00C07176"/>
    <w:rsid w:val="00C17E65"/>
    <w:rsid w:val="00C23581"/>
    <w:rsid w:val="00C27F9F"/>
    <w:rsid w:val="00C3682D"/>
    <w:rsid w:val="00C400E8"/>
    <w:rsid w:val="00C40EA7"/>
    <w:rsid w:val="00C47602"/>
    <w:rsid w:val="00C51799"/>
    <w:rsid w:val="00C5193D"/>
    <w:rsid w:val="00C52819"/>
    <w:rsid w:val="00C61037"/>
    <w:rsid w:val="00C61AB3"/>
    <w:rsid w:val="00C62045"/>
    <w:rsid w:val="00C62C01"/>
    <w:rsid w:val="00C74167"/>
    <w:rsid w:val="00C80409"/>
    <w:rsid w:val="00C80C60"/>
    <w:rsid w:val="00C835B7"/>
    <w:rsid w:val="00C9053C"/>
    <w:rsid w:val="00C914EA"/>
    <w:rsid w:val="00C91D18"/>
    <w:rsid w:val="00C9446C"/>
    <w:rsid w:val="00C9797E"/>
    <w:rsid w:val="00CA02A0"/>
    <w:rsid w:val="00CA12B2"/>
    <w:rsid w:val="00CB0579"/>
    <w:rsid w:val="00CB08D7"/>
    <w:rsid w:val="00CB196F"/>
    <w:rsid w:val="00CB2D56"/>
    <w:rsid w:val="00CB2E65"/>
    <w:rsid w:val="00CB351C"/>
    <w:rsid w:val="00CC096D"/>
    <w:rsid w:val="00CC2E7E"/>
    <w:rsid w:val="00CC5590"/>
    <w:rsid w:val="00CE2287"/>
    <w:rsid w:val="00CE4AA6"/>
    <w:rsid w:val="00CF01C4"/>
    <w:rsid w:val="00CF1D57"/>
    <w:rsid w:val="00CF3169"/>
    <w:rsid w:val="00CF3D23"/>
    <w:rsid w:val="00CF4CC3"/>
    <w:rsid w:val="00CF6C6A"/>
    <w:rsid w:val="00CF6F50"/>
    <w:rsid w:val="00D00292"/>
    <w:rsid w:val="00D06E8A"/>
    <w:rsid w:val="00D075A3"/>
    <w:rsid w:val="00D10F90"/>
    <w:rsid w:val="00D118FA"/>
    <w:rsid w:val="00D1288F"/>
    <w:rsid w:val="00D13688"/>
    <w:rsid w:val="00D1435A"/>
    <w:rsid w:val="00D1527B"/>
    <w:rsid w:val="00D20915"/>
    <w:rsid w:val="00D27DEA"/>
    <w:rsid w:val="00D31E5A"/>
    <w:rsid w:val="00D51D7D"/>
    <w:rsid w:val="00D53737"/>
    <w:rsid w:val="00D53A99"/>
    <w:rsid w:val="00D53B0F"/>
    <w:rsid w:val="00D55853"/>
    <w:rsid w:val="00D55E51"/>
    <w:rsid w:val="00D6024A"/>
    <w:rsid w:val="00D62833"/>
    <w:rsid w:val="00D65259"/>
    <w:rsid w:val="00D67BEB"/>
    <w:rsid w:val="00D757A7"/>
    <w:rsid w:val="00D901AF"/>
    <w:rsid w:val="00D91C7A"/>
    <w:rsid w:val="00D93C03"/>
    <w:rsid w:val="00D95595"/>
    <w:rsid w:val="00DA02B7"/>
    <w:rsid w:val="00DA0FD4"/>
    <w:rsid w:val="00DA127C"/>
    <w:rsid w:val="00DA2959"/>
    <w:rsid w:val="00DA65D2"/>
    <w:rsid w:val="00DA76BD"/>
    <w:rsid w:val="00DB5D00"/>
    <w:rsid w:val="00DC0175"/>
    <w:rsid w:val="00DC5B23"/>
    <w:rsid w:val="00DD0A0E"/>
    <w:rsid w:val="00DD3F62"/>
    <w:rsid w:val="00DD7B1D"/>
    <w:rsid w:val="00DD7EE1"/>
    <w:rsid w:val="00DE3594"/>
    <w:rsid w:val="00DE78CE"/>
    <w:rsid w:val="00DF0C5B"/>
    <w:rsid w:val="00DF1A7E"/>
    <w:rsid w:val="00DF1DC0"/>
    <w:rsid w:val="00DF6A91"/>
    <w:rsid w:val="00DF71DA"/>
    <w:rsid w:val="00E0065A"/>
    <w:rsid w:val="00E00E75"/>
    <w:rsid w:val="00E0459A"/>
    <w:rsid w:val="00E0518A"/>
    <w:rsid w:val="00E15C31"/>
    <w:rsid w:val="00E259F9"/>
    <w:rsid w:val="00E278C0"/>
    <w:rsid w:val="00E315AD"/>
    <w:rsid w:val="00E321C8"/>
    <w:rsid w:val="00E35ADE"/>
    <w:rsid w:val="00E368F4"/>
    <w:rsid w:val="00E40DE9"/>
    <w:rsid w:val="00E41C8E"/>
    <w:rsid w:val="00E43D21"/>
    <w:rsid w:val="00E44A13"/>
    <w:rsid w:val="00E44F8D"/>
    <w:rsid w:val="00E5181E"/>
    <w:rsid w:val="00E51FE0"/>
    <w:rsid w:val="00E57021"/>
    <w:rsid w:val="00E622A7"/>
    <w:rsid w:val="00E6445D"/>
    <w:rsid w:val="00E66952"/>
    <w:rsid w:val="00E76F96"/>
    <w:rsid w:val="00E77F53"/>
    <w:rsid w:val="00E91745"/>
    <w:rsid w:val="00E937A7"/>
    <w:rsid w:val="00E945FF"/>
    <w:rsid w:val="00E9733B"/>
    <w:rsid w:val="00EA0064"/>
    <w:rsid w:val="00EA1718"/>
    <w:rsid w:val="00EA49A1"/>
    <w:rsid w:val="00EA4DE7"/>
    <w:rsid w:val="00EB2D4E"/>
    <w:rsid w:val="00EB46E4"/>
    <w:rsid w:val="00EC25CA"/>
    <w:rsid w:val="00EC3DE8"/>
    <w:rsid w:val="00EC6864"/>
    <w:rsid w:val="00ED2070"/>
    <w:rsid w:val="00ED6F91"/>
    <w:rsid w:val="00ED7984"/>
    <w:rsid w:val="00EE09C4"/>
    <w:rsid w:val="00EE1CB8"/>
    <w:rsid w:val="00EE229A"/>
    <w:rsid w:val="00EE3D18"/>
    <w:rsid w:val="00EE6A20"/>
    <w:rsid w:val="00EF1151"/>
    <w:rsid w:val="00EF291A"/>
    <w:rsid w:val="00EF613D"/>
    <w:rsid w:val="00EF6C3A"/>
    <w:rsid w:val="00F01243"/>
    <w:rsid w:val="00F029F7"/>
    <w:rsid w:val="00F03673"/>
    <w:rsid w:val="00F07E7D"/>
    <w:rsid w:val="00F118E4"/>
    <w:rsid w:val="00F14A71"/>
    <w:rsid w:val="00F167B0"/>
    <w:rsid w:val="00F2292C"/>
    <w:rsid w:val="00F24A10"/>
    <w:rsid w:val="00F24B09"/>
    <w:rsid w:val="00F27FED"/>
    <w:rsid w:val="00F32597"/>
    <w:rsid w:val="00F36876"/>
    <w:rsid w:val="00F41C9B"/>
    <w:rsid w:val="00F47820"/>
    <w:rsid w:val="00F47BBB"/>
    <w:rsid w:val="00F502C1"/>
    <w:rsid w:val="00F5184A"/>
    <w:rsid w:val="00F51B16"/>
    <w:rsid w:val="00F5337E"/>
    <w:rsid w:val="00F55509"/>
    <w:rsid w:val="00F55DB4"/>
    <w:rsid w:val="00F61AD2"/>
    <w:rsid w:val="00F61D06"/>
    <w:rsid w:val="00F628DB"/>
    <w:rsid w:val="00F64A32"/>
    <w:rsid w:val="00F64C94"/>
    <w:rsid w:val="00F67428"/>
    <w:rsid w:val="00F67E30"/>
    <w:rsid w:val="00F72088"/>
    <w:rsid w:val="00F730B8"/>
    <w:rsid w:val="00F73E95"/>
    <w:rsid w:val="00F760A2"/>
    <w:rsid w:val="00F80416"/>
    <w:rsid w:val="00F840AA"/>
    <w:rsid w:val="00F843DD"/>
    <w:rsid w:val="00F86AC1"/>
    <w:rsid w:val="00F86AE5"/>
    <w:rsid w:val="00F91EBF"/>
    <w:rsid w:val="00F93583"/>
    <w:rsid w:val="00F93DED"/>
    <w:rsid w:val="00FC1444"/>
    <w:rsid w:val="00FC1F90"/>
    <w:rsid w:val="00FC4CF7"/>
    <w:rsid w:val="00FC742C"/>
    <w:rsid w:val="00FD15D1"/>
    <w:rsid w:val="00FE0BE4"/>
    <w:rsid w:val="00FE199C"/>
    <w:rsid w:val="00FE4DA6"/>
    <w:rsid w:val="00FF182C"/>
    <w:rsid w:val="00FF3D3F"/>
    <w:rsid w:val="00FF5169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9B1A"/>
  <w15:chartTrackingRefBased/>
  <w15:docId w15:val="{9D354BA3-0338-482E-97C5-81D3354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673"/>
  </w:style>
  <w:style w:type="paragraph" w:styleId="1">
    <w:name w:val="heading 1"/>
    <w:basedOn w:val="a"/>
    <w:next w:val="a"/>
    <w:link w:val="10"/>
    <w:uiPriority w:val="9"/>
    <w:qFormat/>
    <w:rsid w:val="0064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D">
    <w:name w:val="STD"/>
    <w:basedOn w:val="a"/>
    <w:link w:val="STD0"/>
    <w:qFormat/>
    <w:rsid w:val="00E321C8"/>
    <w:rPr>
      <w:rFonts w:ascii="Times New Roman" w:hAnsi="Times New Roman" w:cs="Times New Roman"/>
      <w:sz w:val="28"/>
      <w:szCs w:val="28"/>
    </w:rPr>
  </w:style>
  <w:style w:type="character" w:customStyle="1" w:styleId="STD0">
    <w:name w:val="STD Знак"/>
    <w:basedOn w:val="a0"/>
    <w:link w:val="STD"/>
    <w:rsid w:val="00E321C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43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367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4367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C55D1"/>
    <w:pPr>
      <w:spacing w:after="100"/>
    </w:pPr>
  </w:style>
  <w:style w:type="character" w:styleId="a5">
    <w:name w:val="Hyperlink"/>
    <w:basedOn w:val="a0"/>
    <w:uiPriority w:val="99"/>
    <w:unhideWhenUsed/>
    <w:rsid w:val="005C55D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0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807B5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91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1745"/>
  </w:style>
  <w:style w:type="paragraph" w:styleId="aa">
    <w:name w:val="footer"/>
    <w:basedOn w:val="a"/>
    <w:link w:val="ab"/>
    <w:uiPriority w:val="99"/>
    <w:unhideWhenUsed/>
    <w:rsid w:val="00E91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1745"/>
  </w:style>
  <w:style w:type="paragraph" w:styleId="ac">
    <w:name w:val="Subtitle"/>
    <w:basedOn w:val="a"/>
    <w:next w:val="a"/>
    <w:link w:val="ad"/>
    <w:uiPriority w:val="11"/>
    <w:qFormat/>
    <w:rsid w:val="00411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11844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239D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239D6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C6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C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C6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6C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tin12compacttimestamp-38a8ou">
    <w:name w:val="latin12compacttimestamp-38a8ou"/>
    <w:basedOn w:val="a0"/>
    <w:rsid w:val="00CB196F"/>
  </w:style>
  <w:style w:type="character" w:styleId="af0">
    <w:name w:val="Strong"/>
    <w:basedOn w:val="a0"/>
    <w:uiPriority w:val="22"/>
    <w:qFormat/>
    <w:rsid w:val="00831612"/>
    <w:rPr>
      <w:b/>
      <w:bCs/>
    </w:rPr>
  </w:style>
  <w:style w:type="character" w:styleId="HTML">
    <w:name w:val="HTML Code"/>
    <w:basedOn w:val="a0"/>
    <w:uiPriority w:val="99"/>
    <w:semiHidden/>
    <w:unhideWhenUsed/>
    <w:rsid w:val="002B2326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42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8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3A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FollowedHyperlink"/>
    <w:basedOn w:val="a0"/>
    <w:uiPriority w:val="99"/>
    <w:semiHidden/>
    <w:unhideWhenUsed/>
    <w:rsid w:val="00F73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53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7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weathermap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odebeautify.org/jsonview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ome.openweathermap.org/api_keys" TargetMode="External"/><Relationship Id="rId17" Type="http://schemas.openxmlformats.org/officeDocument/2006/relationships/hyperlink" Target="https://api.openweathermap.org/data/2.5/onecall?lat=44.571270&amp;lon=34.614470&amp;exclude=hourly&amp;units=metric&amp;lang=ru&amp;appid=c4acec87ef8b2efa7d453114d03c86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weatherma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openweathermap.org/" TargetMode="External"/><Relationship Id="rId14" Type="http://schemas.openxmlformats.org/officeDocument/2006/relationships/hyperlink" Target="https://mysuntime.ru/coordinates/ru.simferopol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&#1054;&#1090;&#1095;&#1105;&#1090;&#1099;.&#1042;&#1074;&#1077;&#1076;&#1077;&#1085;&#1080;&#1077;%20&#1074;%20&#1089;&#1087;&#1077;&#1094;&#1080;&#1072;&#1080;&#1083;&#1100;&#1085;&#1086;&#1089;&#1090;&#1100;\Excel\&#1053;&#1086;&#1074;&#1072;&#1103;%20&#1087;&#1072;&#1087;&#1082;&#1072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E302-2688-4575-9CB9-BDF6A0D6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1265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 R A F I L</dc:creator>
  <cp:keywords/>
  <dc:description/>
  <cp:lastModifiedBy>Сергей</cp:lastModifiedBy>
  <cp:revision>1836</cp:revision>
  <dcterms:created xsi:type="dcterms:W3CDTF">2020-04-24T10:15:00Z</dcterms:created>
  <dcterms:modified xsi:type="dcterms:W3CDTF">2020-11-20T17:14:00Z</dcterms:modified>
</cp:coreProperties>
</file>